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04088540" w:rsidR="00746D2E" w:rsidRDefault="00C70FBD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2C" wp14:editId="20349ECD">
                <wp:simplePos x="0" y="0"/>
                <wp:positionH relativeFrom="column">
                  <wp:posOffset>428625</wp:posOffset>
                </wp:positionH>
                <wp:positionV relativeFrom="paragraph">
                  <wp:posOffset>-1</wp:posOffset>
                </wp:positionV>
                <wp:extent cx="4324350" cy="13239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40302C0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  <w:r w:rsidR="00C70FBD">
                              <w:rPr>
                                <w:rFonts w:ascii="Arial" w:hAnsi="Arial" w:cs="Arial"/>
                                <w:sz w:val="56"/>
                              </w:rPr>
                              <w:t xml:space="preserve">On: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059FCF87" w14:textId="6CA7B6E3" w:rsidR="00C70FBD" w:rsidRPr="00F40045" w:rsidRDefault="00C70FBD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Food Order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0;width:340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" filled="f" stroked="f" strokeweight=".5pt">
                <v:textbox>
                  <w:txbxContent>
                    <w:p w14:paraId="48DC9B5B" w14:textId="140302C0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  <w:r w:rsidR="00C70FBD">
                        <w:rPr>
                          <w:rFonts w:ascii="Arial" w:hAnsi="Arial" w:cs="Arial"/>
                          <w:sz w:val="56"/>
                        </w:rPr>
                        <w:t xml:space="preserve">On: 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059FCF87" w14:textId="6CA7B6E3" w:rsidR="00C70FBD" w:rsidRPr="00F40045" w:rsidRDefault="00C70FBD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Food Order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7216" behindDoc="0" locked="0" layoutInCell="1" allowOverlap="1" wp14:anchorId="48DC9B2A" wp14:editId="008BAEC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6976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8E09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8F7E2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1EAA" w14:textId="77777777" w:rsidR="008F7E2D" w:rsidRDefault="008F7E2D" w:rsidP="006A582B">
      <w:r>
        <w:separator/>
      </w:r>
    </w:p>
  </w:endnote>
  <w:endnote w:type="continuationSeparator" w:id="0">
    <w:p w14:paraId="09732143" w14:textId="77777777" w:rsidR="008F7E2D" w:rsidRDefault="008F7E2D" w:rsidP="006A582B">
      <w:r>
        <w:continuationSeparator/>
      </w:r>
    </w:p>
  </w:endnote>
  <w:endnote w:type="continuationNotice" w:id="1">
    <w:p w14:paraId="5E669CC4" w14:textId="77777777" w:rsidR="008F7E2D" w:rsidRDefault="008F7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D0C2" w14:textId="77777777" w:rsidR="008F7E2D" w:rsidRDefault="008F7E2D" w:rsidP="006A582B">
      <w:r>
        <w:separator/>
      </w:r>
    </w:p>
  </w:footnote>
  <w:footnote w:type="continuationSeparator" w:id="0">
    <w:p w14:paraId="5EDD639C" w14:textId="77777777" w:rsidR="008F7E2D" w:rsidRDefault="008F7E2D" w:rsidP="006A582B">
      <w:r>
        <w:continuationSeparator/>
      </w:r>
    </w:p>
  </w:footnote>
  <w:footnote w:type="continuationNotice" w:id="1">
    <w:p w14:paraId="25A95F6A" w14:textId="77777777" w:rsidR="008F7E2D" w:rsidRDefault="008F7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8F7E2D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0FBD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VISHAL CHENDEKAR-150929129</cp:lastModifiedBy>
  <cp:revision>22</cp:revision>
  <cp:lastPrinted>2014-03-29T07:34:00Z</cp:lastPrinted>
  <dcterms:created xsi:type="dcterms:W3CDTF">2020-05-13T03:02:00Z</dcterms:created>
  <dcterms:modified xsi:type="dcterms:W3CDTF">2021-04-13T18:38:00Z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